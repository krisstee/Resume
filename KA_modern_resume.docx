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976"/>
        <w:gridCol w:w="6824"/>
      </w:tblGrid>
      <w:tr w:rsidR="002C2CDD" w:rsidRPr="00333CD3" w14:paraId="700CCDD7" w14:textId="77777777" w:rsidTr="0078125F">
        <w:trPr>
          <w:trHeight w:val="11520"/>
        </w:trPr>
        <w:tc>
          <w:tcPr>
            <w:tcW w:w="3870" w:type="dxa"/>
            <w:tcMar>
              <w:top w:w="504" w:type="dxa"/>
              <w:right w:w="720" w:type="dxa"/>
            </w:tcMar>
          </w:tcPr>
          <w:p w14:paraId="2CE8AA11" w14:textId="77777777" w:rsidR="00523479" w:rsidRDefault="00E02DCD" w:rsidP="00D848BD">
            <w:pPr>
              <w:pStyle w:val="Initials"/>
              <w:spacing w:before="40" w:after="1080"/>
              <w:ind w:left="-14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0CF4C6CC" wp14:editId="257B3E4D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5A823E5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&#13;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&#13;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&#13;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&#13;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03C8B75377870F4A99B07004A571B729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C170CA">
                  <w:t>KA</w:t>
                </w:r>
              </w:sdtContent>
            </w:sdt>
          </w:p>
          <w:p w14:paraId="2745B524" w14:textId="5321C8C2" w:rsidR="009240C3" w:rsidRDefault="00B078F4" w:rsidP="009240C3">
            <w:pPr>
              <w:pStyle w:val="Heading3"/>
              <w:spacing w:before="0"/>
            </w:pPr>
            <w:r>
              <w:t>S</w:t>
            </w:r>
            <w:r w:rsidR="00FF23AB">
              <w:t>TRengths</w:t>
            </w:r>
          </w:p>
          <w:p w14:paraId="5348B49C" w14:textId="251C2F66" w:rsidR="009240C3" w:rsidRDefault="001A7430" w:rsidP="001A7430">
            <w:pPr>
              <w:spacing w:after="60"/>
            </w:pPr>
            <w:r>
              <w:t>Enthusiasti</w:t>
            </w:r>
            <w:r w:rsidR="00F5667A">
              <w:t>c,</w:t>
            </w:r>
            <w:r>
              <w:t xml:space="preserve"> versatile developer that is</w:t>
            </w:r>
            <w:r w:rsidR="009F57FF">
              <w:t xml:space="preserve"> focused on delivering quality work. Experienced with working in client-facing job roles and leading an effort to incorporate tools that increase productivity within a team.</w:t>
            </w:r>
            <w:r>
              <w:t xml:space="preserve"> </w:t>
            </w:r>
          </w:p>
          <w:p w14:paraId="74D10C23" w14:textId="179F3F36" w:rsidR="00A50939" w:rsidRPr="00333CD3" w:rsidRDefault="0039035C" w:rsidP="009240C3">
            <w:pPr>
              <w:pStyle w:val="Heading3"/>
              <w:tabs>
                <w:tab w:val="right" w:pos="3256"/>
              </w:tabs>
              <w:spacing w:before="240" w:after="120"/>
            </w:pPr>
            <w:r>
              <w:t>EDUCATION</w:t>
            </w:r>
            <w:r w:rsidR="00CA390F">
              <w:tab/>
            </w:r>
          </w:p>
          <w:p w14:paraId="12CBA33D" w14:textId="77777777" w:rsidR="002C2CDD" w:rsidRPr="00B53068" w:rsidRDefault="00F1251D" w:rsidP="007569C1">
            <w:pPr>
              <w:rPr>
                <w:rFonts w:asciiTheme="majorHAnsi" w:hAnsiTheme="majorHAnsi"/>
                <w:b/>
                <w:bCs/>
              </w:rPr>
            </w:pPr>
            <w:r w:rsidRPr="00B53068">
              <w:rPr>
                <w:rFonts w:asciiTheme="majorHAnsi" w:hAnsiTheme="majorHAnsi"/>
                <w:b/>
                <w:bCs/>
              </w:rPr>
              <w:t>B.S. Computer Science</w:t>
            </w:r>
          </w:p>
          <w:p w14:paraId="65F357FD" w14:textId="46544D0C" w:rsidR="00F1251D" w:rsidRDefault="00F1251D" w:rsidP="007569C1">
            <w:r>
              <w:t>Missouri University of Science &amp; Technology</w:t>
            </w:r>
            <w:r w:rsidR="005B7544">
              <w:t>, 2018</w:t>
            </w:r>
          </w:p>
          <w:p w14:paraId="3503A49C" w14:textId="77F8383F" w:rsidR="0024209E" w:rsidRDefault="00110261" w:rsidP="007569C1">
            <w:r>
              <w:t xml:space="preserve">Graduated </w:t>
            </w:r>
            <w:r w:rsidR="0024209E">
              <w:t>Cum Laude</w:t>
            </w:r>
          </w:p>
          <w:p w14:paraId="4383747A" w14:textId="77777777" w:rsidR="002C2CDD" w:rsidRPr="00333CD3" w:rsidRDefault="006C7C0A" w:rsidP="008D476F">
            <w:pPr>
              <w:pStyle w:val="Heading3"/>
              <w:spacing w:before="240" w:after="120"/>
            </w:pPr>
            <w:sdt>
              <w:sdtPr>
                <w:alias w:val="Skills:"/>
                <w:tag w:val="Skills:"/>
                <w:id w:val="1490835561"/>
                <w:placeholder>
                  <w:docPart w:val="5CF863A88501F7469CA32F4E4FE19E1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1691E27E" w14:textId="77777777" w:rsidR="00010B03" w:rsidRDefault="00010B03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Languages</w:t>
            </w:r>
          </w:p>
          <w:p w14:paraId="251857EB" w14:textId="6B494AF3" w:rsidR="00F1251D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Fluent in Python</w:t>
            </w:r>
          </w:p>
          <w:p w14:paraId="75CD4CED" w14:textId="13F759EE" w:rsidR="00010B03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Experience</w:t>
            </w:r>
            <w:r w:rsidR="00810B42">
              <w:t xml:space="preserve"> with</w:t>
            </w:r>
            <w:r>
              <w:t xml:space="preserve"> C++</w:t>
            </w:r>
          </w:p>
          <w:p w14:paraId="21FC8282" w14:textId="4585EAC5" w:rsidR="00010B03" w:rsidRDefault="00010B03" w:rsidP="00B21499">
            <w:pPr>
              <w:pStyle w:val="ListParagraph"/>
              <w:numPr>
                <w:ilvl w:val="0"/>
                <w:numId w:val="19"/>
              </w:numPr>
              <w:spacing w:after="60"/>
            </w:pPr>
            <w:r>
              <w:t>Familiar with JavaScript, Java,</w:t>
            </w:r>
            <w:r w:rsidR="00382775">
              <w:t xml:space="preserve"> </w:t>
            </w:r>
            <w:r>
              <w:t>Golang</w:t>
            </w:r>
            <w:r w:rsidR="004C6692">
              <w:t xml:space="preserve">, </w:t>
            </w:r>
            <w:r w:rsidR="003F7F53">
              <w:t>C#, and Scala</w:t>
            </w:r>
          </w:p>
          <w:p w14:paraId="2B8A24C3" w14:textId="6DB11F42" w:rsidR="00010B03" w:rsidRDefault="00010B03" w:rsidP="00741125"/>
          <w:p w14:paraId="3F091FB0" w14:textId="78D17419" w:rsidR="00010B03" w:rsidRDefault="00810B42" w:rsidP="00741125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Frameworks</w:t>
            </w:r>
          </w:p>
          <w:p w14:paraId="165FE742" w14:textId="60541D33" w:rsidR="00810B42" w:rsidRDefault="00810B42" w:rsidP="00FA45F1">
            <w:pPr>
              <w:pStyle w:val="ListParagraph"/>
              <w:numPr>
                <w:ilvl w:val="0"/>
                <w:numId w:val="18"/>
              </w:numPr>
              <w:spacing w:after="60"/>
            </w:pPr>
            <w:r>
              <w:t>Experience with Django</w:t>
            </w:r>
          </w:p>
          <w:p w14:paraId="15F10E91" w14:textId="2818666A" w:rsidR="00810B42" w:rsidRDefault="00810B42" w:rsidP="00FA45F1">
            <w:pPr>
              <w:pStyle w:val="ListParagraph"/>
              <w:numPr>
                <w:ilvl w:val="0"/>
                <w:numId w:val="18"/>
              </w:numPr>
              <w:spacing w:after="60"/>
            </w:pPr>
            <w:r>
              <w:t>Familiar with React</w:t>
            </w:r>
            <w:r w:rsidR="00F75800">
              <w:t xml:space="preserve">, </w:t>
            </w:r>
            <w:r>
              <w:t>Flask</w:t>
            </w:r>
            <w:r w:rsidR="00F75800">
              <w:t>, and Selenium WebDriver</w:t>
            </w:r>
          </w:p>
          <w:p w14:paraId="68923EC8" w14:textId="4D7F5FEA" w:rsidR="00F75800" w:rsidRDefault="00F75800" w:rsidP="00741125"/>
          <w:p w14:paraId="2A8F6502" w14:textId="6D9E4CD3" w:rsidR="00F75800" w:rsidRDefault="00F75800" w:rsidP="007411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bCs/>
              </w:rPr>
              <w:t>Tools/Methodologies</w:t>
            </w:r>
          </w:p>
          <w:p w14:paraId="6D516EDD" w14:textId="3523DEA6" w:rsidR="00F75800" w:rsidRDefault="00F75800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Well-versed </w:t>
            </w:r>
            <w:r w:rsidR="00B13955">
              <w:t>in</w:t>
            </w:r>
            <w:r>
              <w:t xml:space="preserve"> Git</w:t>
            </w:r>
            <w:r w:rsidR="005C558A">
              <w:t xml:space="preserve"> and </w:t>
            </w:r>
            <w:r w:rsidR="00A05431">
              <w:t>Li</w:t>
            </w:r>
            <w:r w:rsidR="005C558A">
              <w:t>n</w:t>
            </w:r>
            <w:r w:rsidR="00A05431">
              <w:t>u</w:t>
            </w:r>
            <w:r w:rsidR="005C558A">
              <w:t>x systems</w:t>
            </w:r>
          </w:p>
          <w:p w14:paraId="3B3D0C53" w14:textId="5DA7755D" w:rsidR="00F75800" w:rsidRDefault="00F75800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Experience working in Agile </w:t>
            </w:r>
            <w:r w:rsidR="00E46582">
              <w:t>s</w:t>
            </w:r>
            <w:r>
              <w:t xml:space="preserve">oftware </w:t>
            </w:r>
            <w:r w:rsidR="00E46582">
              <w:t>d</w:t>
            </w:r>
            <w:r>
              <w:t>esign</w:t>
            </w:r>
          </w:p>
          <w:p w14:paraId="77145D01" w14:textId="5F95907B" w:rsidR="0078125F" w:rsidRDefault="0078125F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Experience in </w:t>
            </w:r>
            <w:r w:rsidR="00E46582">
              <w:t>f</w:t>
            </w:r>
            <w:r>
              <w:t>ull-</w:t>
            </w:r>
            <w:r w:rsidR="00E46582">
              <w:t>s</w:t>
            </w:r>
            <w:r>
              <w:t xml:space="preserve">tack </w:t>
            </w:r>
            <w:r w:rsidR="00E46582">
              <w:t>d</w:t>
            </w:r>
            <w:r>
              <w:t xml:space="preserve">evelopment and </w:t>
            </w:r>
            <w:r w:rsidR="00E46582">
              <w:t>o</w:t>
            </w:r>
            <w:r>
              <w:t>bject-</w:t>
            </w:r>
            <w:r w:rsidR="00E46582">
              <w:t>o</w:t>
            </w:r>
            <w:r>
              <w:t xml:space="preserve">riented </w:t>
            </w:r>
            <w:r w:rsidR="00E46582">
              <w:t>d</w:t>
            </w:r>
            <w:r>
              <w:t>esign</w:t>
            </w:r>
          </w:p>
          <w:p w14:paraId="31F1A5EB" w14:textId="7C91A9CB" w:rsidR="008D476F" w:rsidRPr="008D476F" w:rsidRDefault="00817542" w:rsidP="00E46582">
            <w:pPr>
              <w:pStyle w:val="ListParagraph"/>
              <w:numPr>
                <w:ilvl w:val="0"/>
                <w:numId w:val="17"/>
              </w:numPr>
              <w:spacing w:after="60"/>
            </w:pPr>
            <w:r>
              <w:t xml:space="preserve">Familiar with DevOps </w:t>
            </w:r>
            <w:r w:rsidR="008C16F5">
              <w:t>p</w:t>
            </w:r>
            <w:r>
              <w:t>ractices</w:t>
            </w:r>
          </w:p>
        </w:tc>
        <w:tc>
          <w:tcPr>
            <w:tcW w:w="664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67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76"/>
            </w:tblGrid>
            <w:tr w:rsidR="00C612DA" w:rsidRPr="00333CD3" w14:paraId="15B616DC" w14:textId="77777777" w:rsidTr="006E0246">
              <w:trPr>
                <w:trHeight w:hRule="exact" w:val="1377"/>
              </w:trPr>
              <w:tc>
                <w:tcPr>
                  <w:tcW w:w="6776" w:type="dxa"/>
                  <w:vAlign w:val="center"/>
                </w:tcPr>
                <w:p w14:paraId="1E76F028" w14:textId="77777777" w:rsidR="00C612DA" w:rsidRPr="00E85F6D" w:rsidRDefault="0039035C" w:rsidP="00E85F6D">
                  <w:pPr>
                    <w:pStyle w:val="Heading1"/>
                    <w:spacing w:before="0" w:after="0"/>
                    <w:outlineLvl w:val="0"/>
                    <w:rPr>
                      <w:color w:val="FFFFFF" w:themeColor="background1"/>
                    </w:rPr>
                  </w:pPr>
                  <w:r w:rsidRPr="00E85F6D">
                    <w:rPr>
                      <w:color w:val="FFFFFF" w:themeColor="background1"/>
                    </w:rPr>
                    <w:t>Kristi Arroyo</w:t>
                  </w:r>
                </w:p>
                <w:p w14:paraId="53E7E275" w14:textId="77777777" w:rsidR="006E0246" w:rsidRPr="00812E55" w:rsidRDefault="006E0246" w:rsidP="009B59F0">
                  <w:pPr>
                    <w:pStyle w:val="Heading4"/>
                    <w:spacing w:before="120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PHONE: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(281) 902-6571</w:t>
                  </w:r>
                </w:p>
                <w:p w14:paraId="01E777A0" w14:textId="77777777" w:rsidR="006E0246" w:rsidRPr="00812E55" w:rsidRDefault="006E0246" w:rsidP="006E0246">
                  <w:pPr>
                    <w:pStyle w:val="Heading4"/>
                    <w:jc w:val="right"/>
                    <w:outlineLvl w:val="3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>EMAIL: arroyokristijana@gmail.com</w:t>
                  </w:r>
                </w:p>
                <w:p w14:paraId="27E4F5CA" w14:textId="77777777" w:rsidR="00764BE6" w:rsidRPr="00333CD3" w:rsidRDefault="006E0246" w:rsidP="006E0246">
                  <w:pPr>
                    <w:pStyle w:val="Heading4"/>
                    <w:jc w:val="right"/>
                    <w:outlineLvl w:val="3"/>
                  </w:pPr>
                  <w:r w:rsidRPr="00812E55">
                    <w:rPr>
                      <w:color w:val="FFFFFF" w:themeColor="background1"/>
                      <w:sz w:val="18"/>
                      <w:szCs w:val="18"/>
                    </w:rPr>
                    <w:t xml:space="preserve">LiNKEDIN: </w:t>
                  </w:r>
                  <w:r w:rsidR="00764BE6" w:rsidRPr="00812E55">
                    <w:rPr>
                      <w:color w:val="FFFFFF" w:themeColor="background1"/>
                      <w:sz w:val="18"/>
                      <w:szCs w:val="18"/>
                    </w:rPr>
                    <w:t>linkedin.com/in/kristijarroyo/</w:t>
                  </w:r>
                </w:p>
              </w:tc>
            </w:tr>
          </w:tbl>
          <w:p w14:paraId="0597C38D" w14:textId="77777777" w:rsidR="002C2CDD" w:rsidRPr="00333CD3" w:rsidRDefault="006C7C0A" w:rsidP="004144D3">
            <w:pPr>
              <w:pStyle w:val="Heading3"/>
              <w:spacing w:before="0"/>
            </w:pPr>
            <w:sdt>
              <w:sdtPr>
                <w:alias w:val="Experience:"/>
                <w:tag w:val="Experience:"/>
                <w:id w:val="1217937480"/>
                <w:placeholder>
                  <w:docPart w:val="811470C490DA5A49BCD7D39A6D06CB58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14:paraId="0FCF3A9C" w14:textId="2C51078A" w:rsidR="00060830" w:rsidRPr="001608A4" w:rsidRDefault="00060830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>
              <w:t xml:space="preserve"> (Incident Management and Build team)</w:t>
            </w:r>
            <w:r w:rsidRPr="001608A4">
              <w:t xml:space="preserve"> • ACCENTURE • </w:t>
            </w:r>
            <w:r>
              <w:t>Nov</w:t>
            </w:r>
            <w:r w:rsidRPr="001608A4">
              <w:t xml:space="preserve">. 2019 – </w:t>
            </w:r>
            <w:r>
              <w:t>Present</w:t>
            </w:r>
          </w:p>
          <w:p w14:paraId="1C0837D5" w14:textId="3056F466" w:rsidR="00060830" w:rsidRDefault="00060830" w:rsidP="00060830">
            <w:pPr>
              <w:pStyle w:val="ListParagraph"/>
              <w:numPr>
                <w:ilvl w:val="0"/>
                <w:numId w:val="2"/>
              </w:numPr>
            </w:pPr>
            <w:r w:rsidRPr="001608A4">
              <w:t>Res</w:t>
            </w:r>
            <w:r>
              <w:t xml:space="preserve">olve reported </w:t>
            </w:r>
            <w:r w:rsidR="001A5AA3">
              <w:t>B</w:t>
            </w:r>
            <w:r>
              <w:t xml:space="preserve">usiness </w:t>
            </w:r>
            <w:r w:rsidR="001A5AA3">
              <w:t>R</w:t>
            </w:r>
            <w:r>
              <w:t>ules defects by performing root cause analysis and developing fixes using the Oracle Policy Modeling Tool</w:t>
            </w:r>
            <w:r w:rsidR="00D848BD">
              <w:t>.</w:t>
            </w:r>
          </w:p>
          <w:p w14:paraId="6BC98F47" w14:textId="12EAB4C4" w:rsidR="001A5AA3" w:rsidRDefault="001A5AA3" w:rsidP="00060830">
            <w:pPr>
              <w:pStyle w:val="ListParagraph"/>
              <w:numPr>
                <w:ilvl w:val="0"/>
                <w:numId w:val="2"/>
              </w:numPr>
            </w:pPr>
            <w:r>
              <w:t>Use knowledge of SQL and Liquibase to execute database change requests</w:t>
            </w:r>
            <w:r w:rsidR="00D848BD">
              <w:t>.</w:t>
            </w:r>
          </w:p>
          <w:p w14:paraId="3A7C15A6" w14:textId="51257029" w:rsidR="001A5AA3" w:rsidRDefault="00057CBD" w:rsidP="00060830">
            <w:pPr>
              <w:pStyle w:val="ListParagraph"/>
              <w:numPr>
                <w:ilvl w:val="0"/>
                <w:numId w:val="2"/>
              </w:numPr>
            </w:pPr>
            <w:r>
              <w:t>Excelled in adapting</w:t>
            </w:r>
            <w:r w:rsidR="00C77C7A">
              <w:t xml:space="preserve"> to the workflow and expectations of the Test, Incident Management, and Build teams within project</w:t>
            </w:r>
            <w:r w:rsidR="00D848BD">
              <w:t>.</w:t>
            </w:r>
          </w:p>
          <w:p w14:paraId="2A35B298" w14:textId="79C99D8F" w:rsidR="002C2CDD" w:rsidRPr="001608A4" w:rsidRDefault="00B53068" w:rsidP="002E2358">
            <w:pPr>
              <w:pStyle w:val="Heading4"/>
              <w:spacing w:before="120"/>
            </w:pPr>
            <w:r w:rsidRPr="001608A4">
              <w:t>ADVANCED APP ENGINEERING ANALYST</w:t>
            </w:r>
            <w:r w:rsidR="00060830">
              <w:t xml:space="preserve"> (</w:t>
            </w:r>
            <w:r w:rsidR="007A041B">
              <w:t xml:space="preserve">Functional </w:t>
            </w:r>
            <w:r w:rsidR="00060830">
              <w:t>Tester)</w:t>
            </w:r>
            <w:r w:rsidR="002C2CDD" w:rsidRPr="001608A4">
              <w:t xml:space="preserve"> •</w:t>
            </w:r>
            <w:r w:rsidRPr="001608A4">
              <w:t xml:space="preserve"> ACCENTURE</w:t>
            </w:r>
            <w:r w:rsidR="002C2CDD" w:rsidRPr="001608A4">
              <w:t xml:space="preserve"> • </w:t>
            </w:r>
            <w:r w:rsidRPr="001608A4">
              <w:t xml:space="preserve">jan. – </w:t>
            </w:r>
            <w:r w:rsidR="00060830">
              <w:t>Nov. 2019</w:t>
            </w:r>
          </w:p>
          <w:p w14:paraId="5496915B" w14:textId="7D60DE48" w:rsidR="001608A4" w:rsidRDefault="00316C48" w:rsidP="001608A4">
            <w:pPr>
              <w:pStyle w:val="ListParagraph"/>
              <w:numPr>
                <w:ilvl w:val="0"/>
                <w:numId w:val="2"/>
              </w:numPr>
            </w:pPr>
            <w:r>
              <w:t>Enhanced productivity in</w:t>
            </w:r>
            <w:r w:rsidR="00091402">
              <w:t xml:space="preserve"> t</w:t>
            </w:r>
            <w:r>
              <w:t>eam by automating execution</w:t>
            </w:r>
            <w:r w:rsidR="00534FE4">
              <w:t xml:space="preserve"> </w:t>
            </w:r>
            <w:r w:rsidR="00653ECC">
              <w:t xml:space="preserve">of </w:t>
            </w:r>
            <w:r>
              <w:t>test scripts</w:t>
            </w:r>
            <w:r w:rsidR="00534FE4">
              <w:t xml:space="preserve"> with a custom tool that utilizes Selenium WebDriver</w:t>
            </w:r>
            <w:r w:rsidR="00A54B32">
              <w:t>.</w:t>
            </w:r>
          </w:p>
          <w:p w14:paraId="670B2AB3" w14:textId="083C5889" w:rsidR="00A50458" w:rsidRDefault="00A50458" w:rsidP="001608A4">
            <w:pPr>
              <w:pStyle w:val="ListParagraph"/>
              <w:numPr>
                <w:ilvl w:val="0"/>
                <w:numId w:val="2"/>
              </w:numPr>
            </w:pPr>
            <w:r>
              <w:t>Incorporated version control of scripts in team by integrating GitHub</w:t>
            </w:r>
            <w:r w:rsidR="00A54B32">
              <w:t>.</w:t>
            </w:r>
          </w:p>
          <w:p w14:paraId="2F5340C1" w14:textId="0E1D344C" w:rsidR="00316C48" w:rsidRPr="001608A4" w:rsidRDefault="00205E6B" w:rsidP="001608A4">
            <w:pPr>
              <w:pStyle w:val="ListParagraph"/>
              <w:numPr>
                <w:ilvl w:val="0"/>
                <w:numId w:val="2"/>
              </w:numPr>
            </w:pPr>
            <w:r>
              <w:t>Collaborate</w:t>
            </w:r>
            <w:r w:rsidR="00FD7183">
              <w:t>d</w:t>
            </w:r>
            <w:r>
              <w:t xml:space="preserve"> with client and product design team to understand desired functionality of custom features and create scripts that best </w:t>
            </w:r>
            <w:r w:rsidR="00535718">
              <w:t>assess</w:t>
            </w:r>
            <w:r>
              <w:t xml:space="preserve"> them</w:t>
            </w:r>
            <w:r w:rsidR="00A54B32">
              <w:t>.</w:t>
            </w:r>
          </w:p>
          <w:p w14:paraId="27E7E6C9" w14:textId="213B1E23" w:rsidR="002C2CDD" w:rsidRPr="00333CD3" w:rsidRDefault="00DC398A" w:rsidP="002E2358">
            <w:pPr>
              <w:pStyle w:val="Heading4"/>
              <w:spacing w:before="120"/>
            </w:pPr>
            <w:r>
              <w:t>SSD Validation Intern</w:t>
            </w:r>
            <w:r w:rsidR="002C2CDD" w:rsidRPr="00333CD3">
              <w:t xml:space="preserve"> • </w:t>
            </w:r>
            <w:r>
              <w:t>INTEL</w:t>
            </w:r>
            <w:r w:rsidR="002C2CDD" w:rsidRPr="00333CD3">
              <w:t xml:space="preserve"> • </w:t>
            </w:r>
            <w:r>
              <w:t>Jun. – Aug. 2018</w:t>
            </w:r>
          </w:p>
          <w:p w14:paraId="068D691E" w14:textId="116C07C0" w:rsidR="002C2CDD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Implemented SSD</w:t>
            </w:r>
            <w:r w:rsidR="000223BF">
              <w:t xml:space="preserve"> </w:t>
            </w:r>
            <w:r>
              <w:t>log page accessor features to functional validation test automation software</w:t>
            </w:r>
            <w:r w:rsidR="00A54B32">
              <w:t>.</w:t>
            </w:r>
          </w:p>
          <w:p w14:paraId="7A064AEF" w14:textId="787216CE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Developed log page test content to further support SSD functional validation testing</w:t>
            </w:r>
            <w:r w:rsidR="00A54B32">
              <w:t>.</w:t>
            </w:r>
          </w:p>
          <w:p w14:paraId="5E75A503" w14:textId="4BE1D6AB" w:rsidR="00DC398A" w:rsidRDefault="00DC398A" w:rsidP="00DC398A">
            <w:pPr>
              <w:pStyle w:val="ListParagraph"/>
              <w:numPr>
                <w:ilvl w:val="0"/>
                <w:numId w:val="3"/>
              </w:numPr>
            </w:pPr>
            <w:r>
              <w:t>Planned and executed software development tasks with team following Scrum Agile framework</w:t>
            </w:r>
            <w:r w:rsidR="00A54B32">
              <w:t>.</w:t>
            </w:r>
          </w:p>
          <w:p w14:paraId="62485D66" w14:textId="7FC29DD1" w:rsidR="00C170CA" w:rsidRDefault="00C170CA" w:rsidP="002E2358">
            <w:pPr>
              <w:pStyle w:val="Heading4"/>
              <w:spacing w:before="120"/>
            </w:pPr>
            <w:r>
              <w:t xml:space="preserve">R&amp;D Undergrad Co-op </w:t>
            </w:r>
            <w:r w:rsidRPr="00333CD3">
              <w:t xml:space="preserve">• </w:t>
            </w:r>
            <w:r>
              <w:t>SANDIA NATIONAL LABORITORIES</w:t>
            </w:r>
            <w:r w:rsidRPr="00333CD3">
              <w:t xml:space="preserve"> • </w:t>
            </w:r>
            <w:r>
              <w:t>JAN. – JUL</w:t>
            </w:r>
            <w:r w:rsidR="00985967">
              <w:t>Y</w:t>
            </w:r>
            <w:r>
              <w:t xml:space="preserve"> 2017</w:t>
            </w:r>
          </w:p>
          <w:p w14:paraId="0D33EED2" w14:textId="1CDB2E64" w:rsidR="00C170CA" w:rsidRDefault="00C170CA" w:rsidP="00C170CA">
            <w:pPr>
              <w:pStyle w:val="ListParagraph"/>
              <w:numPr>
                <w:ilvl w:val="0"/>
                <w:numId w:val="4"/>
              </w:numPr>
            </w:pPr>
            <w:r>
              <w:t>Contributed to</w:t>
            </w:r>
            <w:r w:rsidR="00FF4A99">
              <w:t xml:space="preserve"> the</w:t>
            </w:r>
            <w:r>
              <w:t xml:space="preserve"> completi</w:t>
            </w:r>
            <w:r w:rsidR="00FF4A99">
              <w:t>on of</w:t>
            </w:r>
            <w:r>
              <w:t xml:space="preserve"> a test software, written in Python, that receives and visualizes </w:t>
            </w:r>
            <w:r w:rsidR="00FF4A99">
              <w:t>focal-plane array data</w:t>
            </w:r>
            <w:r w:rsidR="00B718B2">
              <w:t>.</w:t>
            </w:r>
          </w:p>
          <w:p w14:paraId="4D3FCC20" w14:textId="1F8F8008" w:rsidR="00741125" w:rsidRDefault="00B52CB8" w:rsidP="009C0BDC">
            <w:pPr>
              <w:pStyle w:val="ListParagraph"/>
              <w:numPr>
                <w:ilvl w:val="0"/>
                <w:numId w:val="4"/>
              </w:numPr>
            </w:pPr>
            <w:r>
              <w:t xml:space="preserve">Created a custom Linux kernel for a remote system using the </w:t>
            </w:r>
            <w:proofErr w:type="spellStart"/>
            <w:r>
              <w:t>Yocto</w:t>
            </w:r>
            <w:proofErr w:type="spellEnd"/>
            <w:r>
              <w:t xml:space="preserve"> Project</w:t>
            </w:r>
            <w:r w:rsidR="00B718B2">
              <w:t>.</w:t>
            </w:r>
          </w:p>
          <w:p w14:paraId="5780583F" w14:textId="594C7A0D" w:rsidR="009C0BDC" w:rsidRDefault="009C0BDC" w:rsidP="009C0BDC">
            <w:pPr>
              <w:pStyle w:val="Heading4"/>
              <w:spacing w:before="120"/>
            </w:pPr>
            <w:r>
              <w:t xml:space="preserve">Software Engineering Intern </w:t>
            </w:r>
            <w:r w:rsidRPr="00333CD3">
              <w:t xml:space="preserve">• </w:t>
            </w:r>
            <w:r>
              <w:t>Intel</w:t>
            </w:r>
            <w:r w:rsidRPr="00333CD3">
              <w:t xml:space="preserve"> • </w:t>
            </w:r>
            <w:r>
              <w:t>May 2016 – Aug. 2016</w:t>
            </w:r>
          </w:p>
          <w:p w14:paraId="747CDFB7" w14:textId="5F2F743E" w:rsidR="00773282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>Developed a web application t</w:t>
            </w:r>
            <w:r w:rsidR="003D0A3F">
              <w:t>o</w:t>
            </w:r>
            <w:r>
              <w:t xml:space="preserve"> track hardware </w:t>
            </w:r>
            <w:r w:rsidR="0076299C">
              <w:t>usage and testing results</w:t>
            </w:r>
            <w:r>
              <w:t xml:space="preserve"> using Python, Django, and HTML5/Bootstrap</w:t>
            </w:r>
            <w:r w:rsidR="00B718B2">
              <w:t>.</w:t>
            </w:r>
          </w:p>
          <w:p w14:paraId="39EA640B" w14:textId="3A8B5759" w:rsidR="009C0BDC" w:rsidRPr="00333CD3" w:rsidRDefault="00773282" w:rsidP="00773282">
            <w:pPr>
              <w:pStyle w:val="ListParagraph"/>
              <w:numPr>
                <w:ilvl w:val="0"/>
                <w:numId w:val="4"/>
              </w:numPr>
            </w:pPr>
            <w:r>
              <w:t xml:space="preserve">Presented solutions to centralize and manage lab data for the interconnect validation team to streamline communication between team members and </w:t>
            </w:r>
            <w:r w:rsidR="003711A6">
              <w:t>s</w:t>
            </w:r>
            <w:r>
              <w:t xml:space="preserve">ystem </w:t>
            </w:r>
            <w:r w:rsidR="003711A6">
              <w:t>a</w:t>
            </w:r>
            <w:r>
              <w:t>dministrators</w:t>
            </w:r>
            <w:r w:rsidR="00B718B2">
              <w:t>.</w:t>
            </w:r>
          </w:p>
        </w:tc>
      </w:tr>
    </w:tbl>
    <w:p w14:paraId="364194C3" w14:textId="77777777" w:rsidR="00EF7CC9" w:rsidRPr="00333CD3" w:rsidRDefault="00EF7CC9" w:rsidP="00E22E87">
      <w:pPr>
        <w:pStyle w:val="NoSpacing"/>
      </w:pPr>
    </w:p>
    <w:sectPr w:rsidR="00EF7CC9" w:rsidRPr="00333CD3" w:rsidSect="00382775">
      <w:footerReference w:type="first" r:id="rId7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DC8B2" w14:textId="77777777" w:rsidR="006C7C0A" w:rsidRDefault="006C7C0A" w:rsidP="00713050">
      <w:pPr>
        <w:spacing w:line="240" w:lineRule="auto"/>
      </w:pPr>
      <w:r>
        <w:separator/>
      </w:r>
    </w:p>
  </w:endnote>
  <w:endnote w:type="continuationSeparator" w:id="0">
    <w:p w14:paraId="1CFD644C" w14:textId="77777777" w:rsidR="006C7C0A" w:rsidRDefault="006C7C0A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7CDC7" w14:textId="77777777" w:rsidR="00217980" w:rsidRDefault="00217980" w:rsidP="00764BE6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554D0" w14:textId="77777777" w:rsidR="006C7C0A" w:rsidRDefault="006C7C0A" w:rsidP="00713050">
      <w:pPr>
        <w:spacing w:line="240" w:lineRule="auto"/>
      </w:pPr>
      <w:r>
        <w:separator/>
      </w:r>
    </w:p>
  </w:footnote>
  <w:footnote w:type="continuationSeparator" w:id="0">
    <w:p w14:paraId="04814237" w14:textId="77777777" w:rsidR="006C7C0A" w:rsidRDefault="006C7C0A" w:rsidP="007130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554F"/>
    <w:multiLevelType w:val="hybridMultilevel"/>
    <w:tmpl w:val="023E4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A4110C"/>
    <w:multiLevelType w:val="hybridMultilevel"/>
    <w:tmpl w:val="7D9E912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56D24"/>
    <w:multiLevelType w:val="hybridMultilevel"/>
    <w:tmpl w:val="B1B88C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B96AD2"/>
    <w:multiLevelType w:val="hybridMultilevel"/>
    <w:tmpl w:val="A1ACB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33BEE"/>
    <w:multiLevelType w:val="hybridMultilevel"/>
    <w:tmpl w:val="C7AA62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D30B25"/>
    <w:multiLevelType w:val="hybridMultilevel"/>
    <w:tmpl w:val="63202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9A5136"/>
    <w:multiLevelType w:val="hybridMultilevel"/>
    <w:tmpl w:val="A38CD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357A48"/>
    <w:multiLevelType w:val="hybridMultilevel"/>
    <w:tmpl w:val="043CB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F12DAE"/>
    <w:multiLevelType w:val="hybridMultilevel"/>
    <w:tmpl w:val="438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C2961"/>
    <w:multiLevelType w:val="hybridMultilevel"/>
    <w:tmpl w:val="4AF89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F6471EB"/>
    <w:multiLevelType w:val="hybridMultilevel"/>
    <w:tmpl w:val="0C069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550FE"/>
    <w:multiLevelType w:val="hybridMultilevel"/>
    <w:tmpl w:val="AAAE4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904555"/>
    <w:multiLevelType w:val="hybridMultilevel"/>
    <w:tmpl w:val="0D64F7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7A5859"/>
    <w:multiLevelType w:val="hybridMultilevel"/>
    <w:tmpl w:val="4DF2A7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DE2085"/>
    <w:multiLevelType w:val="hybridMultilevel"/>
    <w:tmpl w:val="8866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23757"/>
    <w:multiLevelType w:val="hybridMultilevel"/>
    <w:tmpl w:val="7486D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192F49"/>
    <w:multiLevelType w:val="hybridMultilevel"/>
    <w:tmpl w:val="7C00B1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45841"/>
    <w:multiLevelType w:val="hybridMultilevel"/>
    <w:tmpl w:val="FECE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E25EA"/>
    <w:multiLevelType w:val="hybridMultilevel"/>
    <w:tmpl w:val="9914427E"/>
    <w:lvl w:ilvl="0" w:tplc="40B483E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7"/>
  </w:num>
  <w:num w:numId="5">
    <w:abstractNumId w:val="10"/>
  </w:num>
  <w:num w:numId="6">
    <w:abstractNumId w:val="12"/>
  </w:num>
  <w:num w:numId="7">
    <w:abstractNumId w:val="9"/>
  </w:num>
  <w:num w:numId="8">
    <w:abstractNumId w:val="4"/>
  </w:num>
  <w:num w:numId="9">
    <w:abstractNumId w:val="16"/>
  </w:num>
  <w:num w:numId="10">
    <w:abstractNumId w:val="18"/>
  </w:num>
  <w:num w:numId="11">
    <w:abstractNumId w:val="15"/>
  </w:num>
  <w:num w:numId="12">
    <w:abstractNumId w:val="0"/>
  </w:num>
  <w:num w:numId="13">
    <w:abstractNumId w:val="5"/>
  </w:num>
  <w:num w:numId="14">
    <w:abstractNumId w:val="13"/>
  </w:num>
  <w:num w:numId="15">
    <w:abstractNumId w:val="1"/>
  </w:num>
  <w:num w:numId="16">
    <w:abstractNumId w:val="2"/>
  </w:num>
  <w:num w:numId="17">
    <w:abstractNumId w:val="7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5C"/>
    <w:rsid w:val="00010B03"/>
    <w:rsid w:val="000223BF"/>
    <w:rsid w:val="00023D31"/>
    <w:rsid w:val="00057CBD"/>
    <w:rsid w:val="00060830"/>
    <w:rsid w:val="00091382"/>
    <w:rsid w:val="00091402"/>
    <w:rsid w:val="000A0B7B"/>
    <w:rsid w:val="000B0619"/>
    <w:rsid w:val="000B61CA"/>
    <w:rsid w:val="000F7610"/>
    <w:rsid w:val="00110261"/>
    <w:rsid w:val="00110F0F"/>
    <w:rsid w:val="00114ED7"/>
    <w:rsid w:val="00140B0E"/>
    <w:rsid w:val="00145D9F"/>
    <w:rsid w:val="001608A4"/>
    <w:rsid w:val="001A5AA3"/>
    <w:rsid w:val="001A5CA9"/>
    <w:rsid w:val="001A7430"/>
    <w:rsid w:val="001B2AC1"/>
    <w:rsid w:val="001B403A"/>
    <w:rsid w:val="001E7CAE"/>
    <w:rsid w:val="00205E6B"/>
    <w:rsid w:val="00217980"/>
    <w:rsid w:val="00220B0E"/>
    <w:rsid w:val="00230D51"/>
    <w:rsid w:val="0024209E"/>
    <w:rsid w:val="00271662"/>
    <w:rsid w:val="0027404F"/>
    <w:rsid w:val="00282BA0"/>
    <w:rsid w:val="00293B83"/>
    <w:rsid w:val="002B091C"/>
    <w:rsid w:val="002B6546"/>
    <w:rsid w:val="002C2CDD"/>
    <w:rsid w:val="002D45C6"/>
    <w:rsid w:val="002E2358"/>
    <w:rsid w:val="002F03FA"/>
    <w:rsid w:val="00313E86"/>
    <w:rsid w:val="00316C48"/>
    <w:rsid w:val="00333CD3"/>
    <w:rsid w:val="00337A37"/>
    <w:rsid w:val="00340365"/>
    <w:rsid w:val="00342B64"/>
    <w:rsid w:val="00364079"/>
    <w:rsid w:val="003711A6"/>
    <w:rsid w:val="00380C51"/>
    <w:rsid w:val="00382775"/>
    <w:rsid w:val="0039035C"/>
    <w:rsid w:val="003A19D4"/>
    <w:rsid w:val="003C5528"/>
    <w:rsid w:val="003D0A3F"/>
    <w:rsid w:val="003F7F53"/>
    <w:rsid w:val="004077FB"/>
    <w:rsid w:val="004144D3"/>
    <w:rsid w:val="00424DD9"/>
    <w:rsid w:val="0046104A"/>
    <w:rsid w:val="004717C5"/>
    <w:rsid w:val="004C6692"/>
    <w:rsid w:val="00523479"/>
    <w:rsid w:val="00534FE4"/>
    <w:rsid w:val="00535718"/>
    <w:rsid w:val="00536343"/>
    <w:rsid w:val="00543DB7"/>
    <w:rsid w:val="005729B0"/>
    <w:rsid w:val="005B7544"/>
    <w:rsid w:val="005C558A"/>
    <w:rsid w:val="005E0EF6"/>
    <w:rsid w:val="0060751D"/>
    <w:rsid w:val="00641630"/>
    <w:rsid w:val="00653ECC"/>
    <w:rsid w:val="00684488"/>
    <w:rsid w:val="006A3CE7"/>
    <w:rsid w:val="006A5075"/>
    <w:rsid w:val="006C4C50"/>
    <w:rsid w:val="006C7C0A"/>
    <w:rsid w:val="006D5B44"/>
    <w:rsid w:val="006D76B1"/>
    <w:rsid w:val="006E0246"/>
    <w:rsid w:val="00713050"/>
    <w:rsid w:val="00741125"/>
    <w:rsid w:val="00746F7F"/>
    <w:rsid w:val="007569C1"/>
    <w:rsid w:val="0076299C"/>
    <w:rsid w:val="00763832"/>
    <w:rsid w:val="00764BE6"/>
    <w:rsid w:val="00773282"/>
    <w:rsid w:val="0078125F"/>
    <w:rsid w:val="007A041B"/>
    <w:rsid w:val="007D2696"/>
    <w:rsid w:val="007F767D"/>
    <w:rsid w:val="00810B42"/>
    <w:rsid w:val="00811117"/>
    <w:rsid w:val="00812E55"/>
    <w:rsid w:val="00817542"/>
    <w:rsid w:val="00841146"/>
    <w:rsid w:val="0087299A"/>
    <w:rsid w:val="0088504C"/>
    <w:rsid w:val="00891D99"/>
    <w:rsid w:val="0089382B"/>
    <w:rsid w:val="008A1907"/>
    <w:rsid w:val="008A7FDC"/>
    <w:rsid w:val="008C16F5"/>
    <w:rsid w:val="008C6BCA"/>
    <w:rsid w:val="008C7B50"/>
    <w:rsid w:val="008D476F"/>
    <w:rsid w:val="009240C3"/>
    <w:rsid w:val="00985967"/>
    <w:rsid w:val="009B3C40"/>
    <w:rsid w:val="009B59F0"/>
    <w:rsid w:val="009C0BDC"/>
    <w:rsid w:val="009C1C50"/>
    <w:rsid w:val="009E578B"/>
    <w:rsid w:val="009F57FF"/>
    <w:rsid w:val="00A05431"/>
    <w:rsid w:val="00A42540"/>
    <w:rsid w:val="00A50458"/>
    <w:rsid w:val="00A50939"/>
    <w:rsid w:val="00A53819"/>
    <w:rsid w:val="00A54B32"/>
    <w:rsid w:val="00AA6A40"/>
    <w:rsid w:val="00B078F4"/>
    <w:rsid w:val="00B13955"/>
    <w:rsid w:val="00B21499"/>
    <w:rsid w:val="00B242BC"/>
    <w:rsid w:val="00B52CB8"/>
    <w:rsid w:val="00B53068"/>
    <w:rsid w:val="00B5664D"/>
    <w:rsid w:val="00B718B2"/>
    <w:rsid w:val="00BA5B40"/>
    <w:rsid w:val="00BD0206"/>
    <w:rsid w:val="00BE03AD"/>
    <w:rsid w:val="00C170CA"/>
    <w:rsid w:val="00C2098A"/>
    <w:rsid w:val="00C33BD9"/>
    <w:rsid w:val="00C5444A"/>
    <w:rsid w:val="00C612DA"/>
    <w:rsid w:val="00C7741E"/>
    <w:rsid w:val="00C77C7A"/>
    <w:rsid w:val="00C875AB"/>
    <w:rsid w:val="00CA390F"/>
    <w:rsid w:val="00CA3DF1"/>
    <w:rsid w:val="00CA4581"/>
    <w:rsid w:val="00CA6B80"/>
    <w:rsid w:val="00CC4551"/>
    <w:rsid w:val="00CE18D5"/>
    <w:rsid w:val="00D04109"/>
    <w:rsid w:val="00D0742B"/>
    <w:rsid w:val="00D3139B"/>
    <w:rsid w:val="00D42270"/>
    <w:rsid w:val="00D4413A"/>
    <w:rsid w:val="00D848BD"/>
    <w:rsid w:val="00DC398A"/>
    <w:rsid w:val="00DC4125"/>
    <w:rsid w:val="00DD6416"/>
    <w:rsid w:val="00DF4E0A"/>
    <w:rsid w:val="00E02DCD"/>
    <w:rsid w:val="00E12C60"/>
    <w:rsid w:val="00E22E87"/>
    <w:rsid w:val="00E27E21"/>
    <w:rsid w:val="00E46582"/>
    <w:rsid w:val="00E57630"/>
    <w:rsid w:val="00E85F6D"/>
    <w:rsid w:val="00E86C2B"/>
    <w:rsid w:val="00EF3E11"/>
    <w:rsid w:val="00EF7CC9"/>
    <w:rsid w:val="00F1251D"/>
    <w:rsid w:val="00F207C0"/>
    <w:rsid w:val="00F20AE5"/>
    <w:rsid w:val="00F263C9"/>
    <w:rsid w:val="00F3671B"/>
    <w:rsid w:val="00F541B5"/>
    <w:rsid w:val="00F5667A"/>
    <w:rsid w:val="00F645C7"/>
    <w:rsid w:val="00F75800"/>
    <w:rsid w:val="00FA45F1"/>
    <w:rsid w:val="00FD7183"/>
    <w:rsid w:val="00FF23AB"/>
    <w:rsid w:val="00FF4243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553C6"/>
  <w15:chartTrackingRefBased/>
  <w15:docId w15:val="{E33C97FD-9229-5540-95D6-8B0B90B4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64B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B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1608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041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4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ristiarroyo/Library/Containers/com.microsoft.Word/Data/Library/Application%20Support/Microsoft/Office/16.0/DTS/Search/%7b04BE4F2F-5522-B747-A7C9-9A2E3FD88A33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3C8B75377870F4A99B07004A571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97774-1A00-D244-A775-95E3C76B1DFB}"/>
      </w:docPartPr>
      <w:docPartBody>
        <w:p w:rsidR="008941B9" w:rsidRDefault="00EA2792">
          <w:pPr>
            <w:pStyle w:val="03C8B75377870F4A99B07004A571B729"/>
          </w:pPr>
          <w:r w:rsidRPr="00333CD3">
            <w:t>YN</w:t>
          </w:r>
        </w:p>
      </w:docPartBody>
    </w:docPart>
    <w:docPart>
      <w:docPartPr>
        <w:name w:val="5CF863A88501F7469CA32F4E4FE1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61BF-3BAF-1945-9BEB-10EB463EE020}"/>
      </w:docPartPr>
      <w:docPartBody>
        <w:p w:rsidR="008941B9" w:rsidRDefault="00EA2792">
          <w:pPr>
            <w:pStyle w:val="5CF863A88501F7469CA32F4E4FE19E1D"/>
          </w:pPr>
          <w:r w:rsidRPr="00333CD3">
            <w:t>Skills</w:t>
          </w:r>
        </w:p>
      </w:docPartBody>
    </w:docPart>
    <w:docPart>
      <w:docPartPr>
        <w:name w:val="811470C490DA5A49BCD7D39A6D06C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7C7F0-CE6C-D94A-A20E-64FCD01B44B0}"/>
      </w:docPartPr>
      <w:docPartBody>
        <w:p w:rsidR="008941B9" w:rsidRDefault="00EA2792">
          <w:pPr>
            <w:pStyle w:val="811470C490DA5A49BCD7D39A6D06CB58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792"/>
    <w:rsid w:val="00133856"/>
    <w:rsid w:val="008941B9"/>
    <w:rsid w:val="00C22FC2"/>
    <w:rsid w:val="00D81D0E"/>
    <w:rsid w:val="00E07A6B"/>
    <w:rsid w:val="00EA2792"/>
    <w:rsid w:val="00FC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8B75377870F4A99B07004A571B729">
    <w:name w:val="03C8B75377870F4A99B07004A571B729"/>
  </w:style>
  <w:style w:type="paragraph" w:customStyle="1" w:styleId="253D515840125F448F858EE493CC7055">
    <w:name w:val="253D515840125F448F858EE493CC7055"/>
  </w:style>
  <w:style w:type="paragraph" w:customStyle="1" w:styleId="4323CFA7ED71A64989BB95DDA3BEA64D">
    <w:name w:val="4323CFA7ED71A64989BB95DDA3BEA64D"/>
  </w:style>
  <w:style w:type="paragraph" w:customStyle="1" w:styleId="5CF863A88501F7469CA32F4E4FE19E1D">
    <w:name w:val="5CF863A88501F7469CA32F4E4FE19E1D"/>
  </w:style>
  <w:style w:type="paragraph" w:customStyle="1" w:styleId="2324C922F8E770449EE11EA1E959470D">
    <w:name w:val="2324C922F8E770449EE11EA1E959470D"/>
  </w:style>
  <w:style w:type="paragraph" w:customStyle="1" w:styleId="41B6A69FEA199E49991E2B87FDB80252">
    <w:name w:val="41B6A69FEA199E49991E2B87FDB80252"/>
  </w:style>
  <w:style w:type="paragraph" w:customStyle="1" w:styleId="4F3DCFA289E81C40A1DFD1B02AC10D71">
    <w:name w:val="4F3DCFA289E81C40A1DFD1B02AC10D71"/>
  </w:style>
  <w:style w:type="paragraph" w:customStyle="1" w:styleId="363CAE3D4102A648B752AD3E15FF6C26">
    <w:name w:val="363CAE3D4102A648B752AD3E15FF6C26"/>
  </w:style>
  <w:style w:type="paragraph" w:customStyle="1" w:styleId="811470C490DA5A49BCD7D39A6D06CB58">
    <w:name w:val="811470C490DA5A49BCD7D39A6D06CB58"/>
  </w:style>
  <w:style w:type="paragraph" w:customStyle="1" w:styleId="6FCD18D38596CA47AE5999C02980021E">
    <w:name w:val="6FCD18D38596CA47AE5999C02980021E"/>
  </w:style>
  <w:style w:type="paragraph" w:customStyle="1" w:styleId="1955AA873B57884B8E4080EB26994621">
    <w:name w:val="1955AA873B57884B8E4080EB26994621"/>
  </w:style>
  <w:style w:type="paragraph" w:customStyle="1" w:styleId="8701E03E93298C4F80508406F722393B">
    <w:name w:val="8701E03E93298C4F80508406F722393B"/>
  </w:style>
  <w:style w:type="paragraph" w:customStyle="1" w:styleId="20E2C6E25330DA40ABA4EDA1B3CB8ADC">
    <w:name w:val="20E2C6E25330DA40ABA4EDA1B3CB8ADC"/>
  </w:style>
  <w:style w:type="paragraph" w:customStyle="1" w:styleId="D2B40B66A934F7489386C25082F2B9EC">
    <w:name w:val="D2B40B66A934F7489386C25082F2B9EC"/>
  </w:style>
  <w:style w:type="paragraph" w:customStyle="1" w:styleId="471401F7AF8FBB4FB35483B9D6D5076E">
    <w:name w:val="471401F7AF8FBB4FB35483B9D6D5076E"/>
  </w:style>
  <w:style w:type="paragraph" w:customStyle="1" w:styleId="99EC70D49A61A445803B80AF3762A560">
    <w:name w:val="99EC70D49A61A445803B80AF3762A560"/>
  </w:style>
  <w:style w:type="paragraph" w:customStyle="1" w:styleId="A2F191E526BD67489B63668EAEF77DE1">
    <w:name w:val="A2F191E526BD67489B63668EAEF77DE1"/>
  </w:style>
  <w:style w:type="paragraph" w:customStyle="1" w:styleId="8AAF7BA199B98848BD175B2CBACD5653">
    <w:name w:val="8AAF7BA199B98848BD175B2CBACD5653"/>
  </w:style>
  <w:style w:type="paragraph" w:customStyle="1" w:styleId="A7ADD759A7B8044E893D646C7408374C">
    <w:name w:val="A7ADD759A7B8044E893D646C7408374C"/>
  </w:style>
  <w:style w:type="paragraph" w:customStyle="1" w:styleId="D7F434E357AD59499DE43393353702E5">
    <w:name w:val="D7F434E357AD59499DE43393353702E5"/>
  </w:style>
  <w:style w:type="paragraph" w:customStyle="1" w:styleId="3BFBCA4672AC6747A4F6AC3434588136">
    <w:name w:val="3BFBCA4672AC6747A4F6AC3434588136"/>
  </w:style>
  <w:style w:type="paragraph" w:customStyle="1" w:styleId="049DD823A5137348B402BC3C81C82A77">
    <w:name w:val="049DD823A5137348B402BC3C81C82A77"/>
  </w:style>
  <w:style w:type="paragraph" w:customStyle="1" w:styleId="195E5B8FFBA72E419D720E113AE4CC7A">
    <w:name w:val="195E5B8FFBA72E419D720E113AE4CC7A"/>
  </w:style>
  <w:style w:type="paragraph" w:customStyle="1" w:styleId="A05BE5D05D802A4F8461EEFF5F962DC1">
    <w:name w:val="A05BE5D05D802A4F8461EEFF5F962DC1"/>
  </w:style>
  <w:style w:type="paragraph" w:customStyle="1" w:styleId="0B7677C5F4D957479AA7B360EF92C97C">
    <w:name w:val="0B7677C5F4D957479AA7B360EF92C97C"/>
  </w:style>
  <w:style w:type="paragraph" w:customStyle="1" w:styleId="65A04FED95E50A4ABE03C7A8AF308802">
    <w:name w:val="65A04FED95E50A4ABE03C7A8AF308802"/>
  </w:style>
  <w:style w:type="paragraph" w:customStyle="1" w:styleId="566270C69022FA46B6FA091841BFF97C">
    <w:name w:val="566270C69022FA46B6FA091841BFF97C"/>
  </w:style>
  <w:style w:type="paragraph" w:customStyle="1" w:styleId="1FC52C56448B064286F1723583B42CFF">
    <w:name w:val="1FC52C56448B064286F1723583B4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{04BE4F2F-5522-B747-A7C9-9A2E3FD88A33}tf16392737.dotx</Template>
  <TotalTime>141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Arroyo, Kristijana (S&amp;T-Student)</dc:creator>
  <cp:keywords/>
  <dc:description/>
  <cp:lastModifiedBy>Arroyo, Kristijana (S&amp;T-Student)</cp:lastModifiedBy>
  <cp:revision>111</cp:revision>
  <dcterms:created xsi:type="dcterms:W3CDTF">2020-06-28T15:39:00Z</dcterms:created>
  <dcterms:modified xsi:type="dcterms:W3CDTF">2020-08-07T03:59:00Z</dcterms:modified>
</cp:coreProperties>
</file>